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60D3D0" w14:textId="1D0F6778" w:rsidR="00807843" w:rsidRDefault="005E01BD">
      <w:pPr>
        <w:pStyle w:val="Heading1"/>
      </w:pPr>
      <w:r>
        <w:t>Data Engineer</w:t>
      </w:r>
      <w:r w:rsidR="00E475AF">
        <w:t>-Core</w:t>
      </w:r>
    </w:p>
    <w:p w14:paraId="12C5F9A5" w14:textId="0EC49A05" w:rsidR="00E475AF" w:rsidRPr="00E475AF" w:rsidRDefault="00E475AF" w:rsidP="00E475AF">
      <w:pPr>
        <w:shd w:val="clear" w:color="auto" w:fill="FFFFFF"/>
        <w:spacing w:before="75"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en-GB"/>
        </w:rPr>
      </w:pPr>
      <w:r w:rsidRPr="00E475AF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GB"/>
        </w:rPr>
        <w:t>Time Duration [</w:t>
      </w:r>
      <w:r w:rsidR="005E01BD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GB"/>
        </w:rPr>
        <w:t>2</w:t>
      </w:r>
      <w:r w:rsidRPr="00E475AF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GB"/>
        </w:rPr>
        <w:t>, Day]</w:t>
      </w:r>
    </w:p>
    <w:p w14:paraId="1F781341" w14:textId="77777777" w:rsidR="005E01BD" w:rsidRDefault="005E01BD" w:rsidP="005E01BD">
      <w:r w:rsidRPr="005F1F2F">
        <w:rPr>
          <w:b/>
          <w:u w:val="single"/>
        </w:rPr>
        <w:t>Intro:</w:t>
      </w:r>
      <w:r>
        <w:br/>
        <w:t xml:space="preserve">To be able to analyze our customer behavior and content we need to combine different data sets. The tasks are explained on a story level, which means the user and/or the backlog owner have created them. The ETL should be documented by having a readme which explains what you’re doing in the code and a dataset documentation explaining the new tables, datatypes and where the columns originate from. When you are done please zip your code and datasets in a file and send them to us. If any questions should arise then feel free to ask.   </w:t>
      </w:r>
    </w:p>
    <w:p w14:paraId="5C875E28" w14:textId="77777777" w:rsidR="005E01BD" w:rsidRDefault="005E01BD" w:rsidP="005E01BD"/>
    <w:p w14:paraId="5034118D" w14:textId="77777777" w:rsidR="005E01BD" w:rsidRDefault="005E01BD" w:rsidP="005E01BD">
      <w:r w:rsidRPr="00EC205B">
        <w:rPr>
          <w:u w:val="single"/>
        </w:rPr>
        <w:t>Some good to know nomenclature:</w:t>
      </w:r>
      <w:r>
        <w:br/>
      </w:r>
      <w:r>
        <w:br/>
      </w:r>
      <w:r w:rsidRPr="00EC205B">
        <w:rPr>
          <w:b/>
        </w:rPr>
        <w:t>STARTED_</w:t>
      </w:r>
      <w:proofErr w:type="gramStart"/>
      <w:r w:rsidRPr="00EC205B">
        <w:rPr>
          <w:b/>
        </w:rPr>
        <w:t>STREAMS</w:t>
      </w:r>
      <w:r>
        <w:t xml:space="preserve"> :</w:t>
      </w:r>
      <w:proofErr w:type="gramEnd"/>
      <w:r>
        <w:t xml:space="preserve"> One customer view of the title (or episode) per day, time, device, country, title, season, genre and </w:t>
      </w:r>
      <w:proofErr w:type="spellStart"/>
      <w:r>
        <w:t>product_type</w:t>
      </w:r>
      <w:proofErr w:type="spellEnd"/>
    </w:p>
    <w:p w14:paraId="78923313" w14:textId="77777777" w:rsidR="005E01BD" w:rsidRDefault="005E01BD" w:rsidP="005E01BD">
      <w:proofErr w:type="gramStart"/>
      <w:r w:rsidRPr="00EC205B">
        <w:rPr>
          <w:b/>
        </w:rPr>
        <w:t xml:space="preserve">SVOD </w:t>
      </w:r>
      <w:r>
        <w:t>:</w:t>
      </w:r>
      <w:proofErr w:type="gramEnd"/>
      <w:r>
        <w:t xml:space="preserve"> Subscription based Video On Demand service </w:t>
      </w:r>
    </w:p>
    <w:p w14:paraId="1BBE4C7A" w14:textId="77777777" w:rsidR="005E01BD" w:rsidRDefault="005E01BD" w:rsidP="005E01BD">
      <w:proofErr w:type="gramStart"/>
      <w:r w:rsidRPr="00EC205B">
        <w:rPr>
          <w:b/>
        </w:rPr>
        <w:t xml:space="preserve">TVOD </w:t>
      </w:r>
      <w:r>
        <w:t>:</w:t>
      </w:r>
      <w:proofErr w:type="gramEnd"/>
      <w:r>
        <w:t xml:space="preserve"> Transaction based Video On Demand service (rent movie)</w:t>
      </w:r>
    </w:p>
    <w:p w14:paraId="6E889F70" w14:textId="77777777" w:rsidR="005E01BD" w:rsidRDefault="005E01BD" w:rsidP="005E01BD">
      <w:proofErr w:type="gramStart"/>
      <w:r w:rsidRPr="00EC205B">
        <w:rPr>
          <w:b/>
        </w:rPr>
        <w:t xml:space="preserve">EST </w:t>
      </w:r>
      <w:r>
        <w:t>:</w:t>
      </w:r>
      <w:proofErr w:type="gramEnd"/>
      <w:r>
        <w:t xml:space="preserve"> Electronic Sell Through (buy movie)</w:t>
      </w:r>
    </w:p>
    <w:p w14:paraId="0A597198" w14:textId="77777777" w:rsidR="005E01BD" w:rsidRDefault="005E01BD" w:rsidP="005E01BD">
      <w:r w:rsidRPr="00EC205B">
        <w:rPr>
          <w:b/>
        </w:rPr>
        <w:t>HOUSE_</w:t>
      </w:r>
      <w:proofErr w:type="gramStart"/>
      <w:r w:rsidRPr="00EC205B">
        <w:rPr>
          <w:b/>
        </w:rPr>
        <w:t>NUMBER</w:t>
      </w:r>
      <w:r>
        <w:t xml:space="preserve"> :</w:t>
      </w:r>
      <w:proofErr w:type="gramEnd"/>
      <w:r>
        <w:t xml:space="preserve">  unique identifier for a title</w:t>
      </w:r>
    </w:p>
    <w:p w14:paraId="246788E5" w14:textId="77777777" w:rsidR="005E01BD" w:rsidRDefault="005E01BD" w:rsidP="005E01BD">
      <w:r w:rsidRPr="00EC205B">
        <w:rPr>
          <w:b/>
        </w:rPr>
        <w:t>USER_</w:t>
      </w:r>
      <w:proofErr w:type="gramStart"/>
      <w:r w:rsidRPr="00EC205B">
        <w:rPr>
          <w:b/>
        </w:rPr>
        <w:t>ID</w:t>
      </w:r>
      <w:r>
        <w:t xml:space="preserve"> :</w:t>
      </w:r>
      <w:proofErr w:type="gramEnd"/>
      <w:r>
        <w:t xml:space="preserve"> Users unique identifier</w:t>
      </w:r>
    </w:p>
    <w:p w14:paraId="32FB8745" w14:textId="77777777" w:rsidR="005E01BD" w:rsidRDefault="005E01BD" w:rsidP="005E01BD">
      <w:proofErr w:type="gramStart"/>
      <w:r w:rsidRPr="00EC205B">
        <w:rPr>
          <w:b/>
        </w:rPr>
        <w:t xml:space="preserve">WHATSON </w:t>
      </w:r>
      <w:r w:rsidRPr="005F1F2F">
        <w:t>:</w:t>
      </w:r>
      <w:proofErr w:type="gramEnd"/>
      <w:r w:rsidRPr="005F1F2F">
        <w:t xml:space="preserve"> </w:t>
      </w:r>
      <w:r>
        <w:t>Source m</w:t>
      </w:r>
      <w:r w:rsidRPr="005F1F2F">
        <w:t>etadata man</w:t>
      </w:r>
      <w:r>
        <w:t>a</w:t>
      </w:r>
      <w:r w:rsidRPr="005F1F2F">
        <w:t>ger for the p</w:t>
      </w:r>
      <w:r>
        <w:t>rograms and titles</w:t>
      </w:r>
    </w:p>
    <w:p w14:paraId="76811FE1" w14:textId="77777777" w:rsidR="005E01BD" w:rsidRPr="005F1F2F" w:rsidRDefault="005E01BD" w:rsidP="005E01BD"/>
    <w:p w14:paraId="52B0F552" w14:textId="77777777" w:rsidR="005E01BD" w:rsidRPr="002C1D25" w:rsidRDefault="005E01BD" w:rsidP="005E01BD">
      <w:pPr>
        <w:rPr>
          <w:b/>
          <w:u w:val="single"/>
        </w:rPr>
      </w:pPr>
      <w:r w:rsidRPr="002C1D25">
        <w:rPr>
          <w:b/>
          <w:u w:val="single"/>
        </w:rPr>
        <w:t>In this exercise you will use two input files:</w:t>
      </w:r>
    </w:p>
    <w:p w14:paraId="69C02AEB" w14:textId="77777777" w:rsidR="005E01BD" w:rsidRDefault="005E01BD" w:rsidP="005E01BD">
      <w:pPr>
        <w:pStyle w:val="ListParagraph"/>
        <w:numPr>
          <w:ilvl w:val="0"/>
          <w:numId w:val="10"/>
        </w:numPr>
      </w:pPr>
      <w:r>
        <w:t>Data set started streams which contains the following fields (</w:t>
      </w:r>
      <w:proofErr w:type="spellStart"/>
      <w:r>
        <w:t>dt,"time</w:t>
      </w:r>
      <w:proofErr w:type="spellEnd"/>
      <w:r>
        <w:t xml:space="preserve">", </w:t>
      </w:r>
      <w:proofErr w:type="spellStart"/>
      <w:r>
        <w:t>device_name</w:t>
      </w:r>
      <w:proofErr w:type="spellEnd"/>
      <w:r>
        <w:t xml:space="preserve">, </w:t>
      </w:r>
      <w:proofErr w:type="spellStart"/>
      <w:r>
        <w:t>house_</w:t>
      </w:r>
      <w:proofErr w:type="gramStart"/>
      <w:r>
        <w:t>number,user</w:t>
      </w:r>
      <w:proofErr w:type="gramEnd"/>
      <w:r>
        <w:t>_id,country_code,program_title</w:t>
      </w:r>
      <w:proofErr w:type="spellEnd"/>
      <w:r>
        <w:t xml:space="preserve">, season, </w:t>
      </w:r>
      <w:proofErr w:type="spellStart"/>
      <w:r>
        <w:t>season_episode</w:t>
      </w:r>
      <w:proofErr w:type="spellEnd"/>
      <w:r>
        <w:t xml:space="preserve">, </w:t>
      </w:r>
      <w:proofErr w:type="spellStart"/>
      <w:r>
        <w:t>genre,product_type</w:t>
      </w:r>
      <w:proofErr w:type="spellEnd"/>
      <w:r>
        <w:t>).</w:t>
      </w:r>
    </w:p>
    <w:p w14:paraId="0C3B7B4D" w14:textId="77777777" w:rsidR="005E01BD" w:rsidRDefault="005E01BD" w:rsidP="005E01BD">
      <w:pPr>
        <w:pStyle w:val="ListParagraph"/>
        <w:numPr>
          <w:ilvl w:val="0"/>
          <w:numId w:val="10"/>
        </w:numPr>
      </w:pPr>
      <w:r>
        <w:lastRenderedPageBreak/>
        <w:t>Dat</w:t>
      </w:r>
      <w:proofErr w:type="spellStart"/>
      <w:r>
        <w:t>a set whatson</w:t>
      </w:r>
      <w:proofErr w:type="spellEnd"/>
      <w:r>
        <w:t xml:space="preserve"> which contains the following fields (dt, </w:t>
      </w:r>
      <w:proofErr w:type="spellStart"/>
      <w:r>
        <w:t>house_number</w:t>
      </w:r>
      <w:proofErr w:type="spellEnd"/>
      <w:r>
        <w:t xml:space="preserve">, </w:t>
      </w:r>
      <w:proofErr w:type="spellStart"/>
      <w:proofErr w:type="gramStart"/>
      <w:r>
        <w:t>title,product</w:t>
      </w:r>
      <w:proofErr w:type="gramEnd"/>
      <w:r>
        <w:t>_category</w:t>
      </w:r>
      <w:proofErr w:type="spellEnd"/>
      <w:r>
        <w:t xml:space="preserve">, </w:t>
      </w:r>
      <w:proofErr w:type="spellStart"/>
      <w:r>
        <w:t>broadcast_right_region</w:t>
      </w:r>
      <w:proofErr w:type="spellEnd"/>
      <w:r>
        <w:t xml:space="preserve">, </w:t>
      </w:r>
      <w:proofErr w:type="spellStart"/>
      <w:r>
        <w:t>broadcast_right_vod_type</w:t>
      </w:r>
      <w:proofErr w:type="spellEnd"/>
      <w:r>
        <w:t xml:space="preserve">, </w:t>
      </w:r>
      <w:proofErr w:type="spellStart"/>
      <w:r>
        <w:t>broadcast_right_start_date</w:t>
      </w:r>
      <w:proofErr w:type="spellEnd"/>
      <w:r>
        <w:t xml:space="preserve">, </w:t>
      </w:r>
      <w:proofErr w:type="spellStart"/>
      <w:r>
        <w:t>broadcast_right_end_date</w:t>
      </w:r>
      <w:proofErr w:type="spellEnd"/>
      <w:r>
        <w:t>).</w:t>
      </w:r>
    </w:p>
    <w:p w14:paraId="60F5EB19" w14:textId="77777777" w:rsidR="005E01BD" w:rsidRDefault="005E01BD" w:rsidP="005E01BD"/>
    <w:p w14:paraId="55490BC7" w14:textId="77777777" w:rsidR="005E01BD" w:rsidRPr="005F1F2F" w:rsidRDefault="005E01BD" w:rsidP="005E01BD">
      <w:pPr>
        <w:rPr>
          <w:b/>
          <w:u w:val="single"/>
        </w:rPr>
      </w:pPr>
      <w:r w:rsidRPr="005F1F2F">
        <w:rPr>
          <w:b/>
          <w:u w:val="single"/>
        </w:rPr>
        <w:t>Tasks:</w:t>
      </w:r>
    </w:p>
    <w:p w14:paraId="6E55A822" w14:textId="77777777" w:rsidR="005E01BD" w:rsidRDefault="005E01BD" w:rsidP="005E01BD">
      <w:r>
        <w:t xml:space="preserve">Using your own environment setup and your choice of </w:t>
      </w:r>
      <w:proofErr w:type="spellStart"/>
      <w:r>
        <w:t>etl</w:t>
      </w:r>
      <w:proofErr w:type="spellEnd"/>
      <w:r>
        <w:t xml:space="preserve"> language (Python/Java/Scala preferably) do the following ETL jobs</w:t>
      </w:r>
    </w:p>
    <w:p w14:paraId="67200E32" w14:textId="77777777" w:rsidR="005E01BD" w:rsidRDefault="005E01BD" w:rsidP="005E01BD">
      <w:pPr>
        <w:pStyle w:val="ListParagraph"/>
        <w:numPr>
          <w:ilvl w:val="0"/>
          <w:numId w:val="9"/>
        </w:numPr>
      </w:pPr>
      <w:r>
        <w:t>Sales and rentals broadcast rights:</w:t>
      </w:r>
    </w:p>
    <w:p w14:paraId="53CD7917" w14:textId="77777777" w:rsidR="005E01BD" w:rsidRDefault="005E01BD" w:rsidP="005E01BD">
      <w:pPr>
        <w:pStyle w:val="ListParagraph"/>
        <w:numPr>
          <w:ilvl w:val="1"/>
          <w:numId w:val="9"/>
        </w:numPr>
      </w:pPr>
      <w:r>
        <w:t xml:space="preserve">We need to find the broadcast rights for a title to be able to expose it to the analytics team for further analysis. This should be for Product Types: TVOD and EST. Matching on most recent date for </w:t>
      </w:r>
      <w:proofErr w:type="spellStart"/>
      <w:r>
        <w:t>whatson</w:t>
      </w:r>
      <w:proofErr w:type="spellEnd"/>
      <w:r>
        <w:t xml:space="preserve"> data and joining based on the </w:t>
      </w:r>
      <w:proofErr w:type="spellStart"/>
      <w:r>
        <w:t>house_number</w:t>
      </w:r>
      <w:proofErr w:type="spellEnd"/>
      <w:r>
        <w:t xml:space="preserve"> and country. </w:t>
      </w:r>
    </w:p>
    <w:p w14:paraId="0CAB5AE6" w14:textId="77777777" w:rsidR="005E01BD" w:rsidRDefault="005E01BD" w:rsidP="005E01BD">
      <w:pPr>
        <w:pStyle w:val="ListParagraph"/>
        <w:numPr>
          <w:ilvl w:val="1"/>
          <w:numId w:val="9"/>
        </w:numPr>
      </w:pPr>
      <w:r>
        <w:t>Input: whatson.csv and started_streams.csv</w:t>
      </w:r>
    </w:p>
    <w:p w14:paraId="24CAE07B" w14:textId="77777777" w:rsidR="005E01BD" w:rsidRDefault="005E01BD" w:rsidP="005E01BD">
      <w:pPr>
        <w:pStyle w:val="ListParagraph"/>
        <w:numPr>
          <w:ilvl w:val="1"/>
          <w:numId w:val="9"/>
        </w:numPr>
      </w:pPr>
      <w:r>
        <w:t>Expected Output:</w:t>
      </w:r>
    </w:p>
    <w:p w14:paraId="161287A2" w14:textId="77777777" w:rsidR="005E01BD" w:rsidRDefault="005E01BD" w:rsidP="005E01BD">
      <w:pPr>
        <w:pStyle w:val="ListParagraph"/>
        <w:ind w:left="1440"/>
      </w:pPr>
      <w:r>
        <w:t>dt,</w:t>
      </w:r>
    </w:p>
    <w:p w14:paraId="5FEA0720" w14:textId="77777777" w:rsidR="005E01BD" w:rsidRDefault="005E01BD" w:rsidP="005E01BD">
      <w:pPr>
        <w:pStyle w:val="ListParagraph"/>
        <w:ind w:left="1440"/>
      </w:pPr>
      <w:r>
        <w:t xml:space="preserve">time, </w:t>
      </w:r>
    </w:p>
    <w:p w14:paraId="30203616" w14:textId="77777777" w:rsidR="005E01BD" w:rsidRDefault="005E01BD" w:rsidP="005E01BD">
      <w:pPr>
        <w:pStyle w:val="ListParagraph"/>
        <w:ind w:left="1440"/>
      </w:pPr>
      <w:proofErr w:type="spellStart"/>
      <w:r>
        <w:t>device_name</w:t>
      </w:r>
      <w:proofErr w:type="spellEnd"/>
      <w:r>
        <w:t xml:space="preserve">, </w:t>
      </w:r>
    </w:p>
    <w:p w14:paraId="5EC7AD34" w14:textId="77777777" w:rsidR="005E01BD" w:rsidRDefault="005E01BD" w:rsidP="005E01BD">
      <w:pPr>
        <w:pStyle w:val="ListParagraph"/>
        <w:ind w:left="1440"/>
      </w:pPr>
      <w:proofErr w:type="spellStart"/>
      <w:r>
        <w:t>house_number</w:t>
      </w:r>
      <w:proofErr w:type="spellEnd"/>
      <w:r>
        <w:t>,</w:t>
      </w:r>
    </w:p>
    <w:p w14:paraId="2D4C7B1C" w14:textId="77777777" w:rsidR="005E01BD" w:rsidRDefault="005E01BD" w:rsidP="005E01BD">
      <w:pPr>
        <w:pStyle w:val="ListParagraph"/>
        <w:ind w:left="1440"/>
      </w:pPr>
      <w:proofErr w:type="spellStart"/>
      <w:r>
        <w:t>user_id</w:t>
      </w:r>
      <w:proofErr w:type="spellEnd"/>
      <w:r>
        <w:t>,</w:t>
      </w:r>
    </w:p>
    <w:p w14:paraId="6A1BA521" w14:textId="77777777" w:rsidR="005E01BD" w:rsidRDefault="005E01BD" w:rsidP="005E01BD">
      <w:pPr>
        <w:pStyle w:val="ListParagraph"/>
        <w:ind w:left="1440"/>
      </w:pPr>
      <w:proofErr w:type="spellStart"/>
      <w:r>
        <w:t>country_code</w:t>
      </w:r>
      <w:proofErr w:type="spellEnd"/>
      <w:r>
        <w:t>,</w:t>
      </w:r>
    </w:p>
    <w:p w14:paraId="419AD986" w14:textId="77777777" w:rsidR="005E01BD" w:rsidRDefault="005E01BD" w:rsidP="005E01BD">
      <w:pPr>
        <w:pStyle w:val="ListParagraph"/>
        <w:ind w:left="1440"/>
      </w:pPr>
      <w:proofErr w:type="spellStart"/>
      <w:r>
        <w:t>program_title</w:t>
      </w:r>
      <w:proofErr w:type="spellEnd"/>
      <w:r>
        <w:t xml:space="preserve">, </w:t>
      </w:r>
    </w:p>
    <w:p w14:paraId="6C97D127" w14:textId="77777777" w:rsidR="005E01BD" w:rsidRDefault="005E01BD" w:rsidP="005E01BD">
      <w:pPr>
        <w:pStyle w:val="ListParagraph"/>
        <w:ind w:left="1440"/>
      </w:pPr>
      <w:r>
        <w:t xml:space="preserve">season, </w:t>
      </w:r>
    </w:p>
    <w:p w14:paraId="173FBF74" w14:textId="77777777" w:rsidR="005E01BD" w:rsidRDefault="005E01BD" w:rsidP="005E01BD">
      <w:pPr>
        <w:pStyle w:val="ListParagraph"/>
        <w:ind w:left="1440"/>
      </w:pPr>
      <w:proofErr w:type="spellStart"/>
      <w:r>
        <w:t>season_episode</w:t>
      </w:r>
      <w:proofErr w:type="spellEnd"/>
      <w:r>
        <w:t xml:space="preserve">, </w:t>
      </w:r>
    </w:p>
    <w:p w14:paraId="03A08968" w14:textId="77777777" w:rsidR="005E01BD" w:rsidRDefault="005E01BD" w:rsidP="005E01BD">
      <w:pPr>
        <w:pStyle w:val="ListParagraph"/>
        <w:ind w:left="1440"/>
      </w:pPr>
      <w:r>
        <w:t>genre,</w:t>
      </w:r>
    </w:p>
    <w:p w14:paraId="40C3FA1A" w14:textId="77777777" w:rsidR="005E01BD" w:rsidRDefault="005E01BD" w:rsidP="005E01BD">
      <w:pPr>
        <w:pStyle w:val="ListParagraph"/>
        <w:ind w:left="1440"/>
      </w:pPr>
      <w:proofErr w:type="spellStart"/>
      <w:r>
        <w:t>product_type</w:t>
      </w:r>
      <w:proofErr w:type="spellEnd"/>
      <w:r>
        <w:t xml:space="preserve">, </w:t>
      </w:r>
    </w:p>
    <w:p w14:paraId="395E8E70" w14:textId="77777777" w:rsidR="005E01BD" w:rsidRDefault="005E01BD" w:rsidP="005E01BD">
      <w:pPr>
        <w:pStyle w:val="ListParagraph"/>
        <w:ind w:left="1440"/>
      </w:pPr>
      <w:proofErr w:type="spellStart"/>
      <w:r>
        <w:t>broadcast_right_start_date</w:t>
      </w:r>
      <w:proofErr w:type="spellEnd"/>
      <w:r>
        <w:t xml:space="preserve">, </w:t>
      </w:r>
    </w:p>
    <w:p w14:paraId="7B8B341A" w14:textId="77777777" w:rsidR="005E01BD" w:rsidRDefault="005E01BD" w:rsidP="005E01BD">
      <w:pPr>
        <w:pStyle w:val="ListParagraph"/>
        <w:ind w:left="1440"/>
      </w:pPr>
      <w:proofErr w:type="spellStart"/>
      <w:r>
        <w:t>broadcast_right_end_date</w:t>
      </w:r>
      <w:proofErr w:type="spellEnd"/>
    </w:p>
    <w:p w14:paraId="265ACC59" w14:textId="77777777" w:rsidR="005E01BD" w:rsidRDefault="005E01BD" w:rsidP="005E01BD"/>
    <w:p w14:paraId="045E3266" w14:textId="77777777" w:rsidR="005E01BD" w:rsidRDefault="005E01BD" w:rsidP="005E01BD">
      <w:pPr>
        <w:pStyle w:val="ListParagraph"/>
        <w:numPr>
          <w:ilvl w:val="0"/>
          <w:numId w:val="9"/>
        </w:numPr>
      </w:pPr>
      <w:r>
        <w:t>Product and user count:</w:t>
      </w:r>
    </w:p>
    <w:p w14:paraId="2CC03225" w14:textId="77777777" w:rsidR="005E01BD" w:rsidRDefault="005E01BD" w:rsidP="005E01BD">
      <w:pPr>
        <w:pStyle w:val="ListParagraph"/>
        <w:numPr>
          <w:ilvl w:val="1"/>
          <w:numId w:val="9"/>
        </w:numPr>
      </w:pPr>
      <w:r>
        <w:t xml:space="preserve">We need to know how many watches a product is getting and how many unique users are watching the content, in what device, country and what </w:t>
      </w:r>
      <w:proofErr w:type="spellStart"/>
      <w:r>
        <w:t>product_</w:t>
      </w:r>
      <w:proofErr w:type="gramStart"/>
      <w:r>
        <w:t>type</w:t>
      </w:r>
      <w:proofErr w:type="spellEnd"/>
      <w:r>
        <w:t xml:space="preserve"> .</w:t>
      </w:r>
      <w:proofErr w:type="gramEnd"/>
      <w:r>
        <w:t xml:space="preserve"> </w:t>
      </w:r>
    </w:p>
    <w:p w14:paraId="64508D08" w14:textId="77777777" w:rsidR="005E01BD" w:rsidRDefault="005E01BD" w:rsidP="005E01BD">
      <w:pPr>
        <w:pStyle w:val="ListParagraph"/>
        <w:numPr>
          <w:ilvl w:val="1"/>
          <w:numId w:val="9"/>
        </w:numPr>
      </w:pPr>
      <w:r>
        <w:t>Input: started_streams.csv</w:t>
      </w:r>
    </w:p>
    <w:p w14:paraId="013F52B6" w14:textId="77777777" w:rsidR="005E01BD" w:rsidRDefault="005E01BD" w:rsidP="005E01BD">
      <w:pPr>
        <w:pStyle w:val="ListParagraph"/>
        <w:numPr>
          <w:ilvl w:val="1"/>
          <w:numId w:val="9"/>
        </w:numPr>
      </w:pPr>
      <w:r>
        <w:t>Expected output:</w:t>
      </w:r>
    </w:p>
    <w:p w14:paraId="7554CBAF" w14:textId="77777777" w:rsidR="005E01BD" w:rsidRDefault="005E01BD" w:rsidP="005E01BD">
      <w:pPr>
        <w:pStyle w:val="ListParagraph"/>
        <w:ind w:left="1440"/>
      </w:pPr>
      <w:r>
        <w:t>dt,</w:t>
      </w:r>
    </w:p>
    <w:p w14:paraId="5116E1ED" w14:textId="77777777" w:rsidR="005E01BD" w:rsidRDefault="005E01BD" w:rsidP="005E01BD">
      <w:pPr>
        <w:pStyle w:val="ListParagraph"/>
        <w:ind w:left="1440"/>
      </w:pPr>
      <w:proofErr w:type="spellStart"/>
      <w:r>
        <w:t>program_title</w:t>
      </w:r>
      <w:proofErr w:type="spellEnd"/>
      <w:r>
        <w:t xml:space="preserve">, </w:t>
      </w:r>
    </w:p>
    <w:p w14:paraId="75E60EF2" w14:textId="77777777" w:rsidR="005E01BD" w:rsidRDefault="005E01BD" w:rsidP="005E01BD">
      <w:pPr>
        <w:pStyle w:val="ListParagraph"/>
        <w:ind w:left="1440"/>
      </w:pPr>
      <w:proofErr w:type="spellStart"/>
      <w:r>
        <w:t>device_name</w:t>
      </w:r>
      <w:proofErr w:type="spellEnd"/>
      <w:r>
        <w:t xml:space="preserve">, </w:t>
      </w:r>
    </w:p>
    <w:p w14:paraId="15D84F8E" w14:textId="77777777" w:rsidR="005E01BD" w:rsidRDefault="005E01BD" w:rsidP="005E01BD">
      <w:pPr>
        <w:pStyle w:val="ListParagraph"/>
        <w:ind w:left="1440"/>
      </w:pPr>
      <w:proofErr w:type="spellStart"/>
      <w:r>
        <w:t>country_code</w:t>
      </w:r>
      <w:proofErr w:type="spellEnd"/>
      <w:r>
        <w:t xml:space="preserve">, </w:t>
      </w:r>
    </w:p>
    <w:p w14:paraId="2670B4F5" w14:textId="77777777" w:rsidR="005E01BD" w:rsidRDefault="005E01BD" w:rsidP="005E01BD">
      <w:pPr>
        <w:pStyle w:val="ListParagraph"/>
        <w:ind w:left="1440"/>
      </w:pPr>
      <w:proofErr w:type="spellStart"/>
      <w:r>
        <w:t>product_type</w:t>
      </w:r>
      <w:proofErr w:type="spellEnd"/>
      <w:r>
        <w:t xml:space="preserve">, </w:t>
      </w:r>
    </w:p>
    <w:p w14:paraId="4CDAE196" w14:textId="77777777" w:rsidR="005E01BD" w:rsidRDefault="005E01BD" w:rsidP="005E01BD">
      <w:pPr>
        <w:pStyle w:val="ListParagraph"/>
        <w:ind w:left="1440"/>
      </w:pPr>
      <w:proofErr w:type="spellStart"/>
      <w:r>
        <w:t>unique_users</w:t>
      </w:r>
      <w:proofErr w:type="spellEnd"/>
      <w:r>
        <w:t>,</w:t>
      </w:r>
    </w:p>
    <w:p w14:paraId="040D1562" w14:textId="77777777" w:rsidR="005E01BD" w:rsidRDefault="005E01BD" w:rsidP="005E01BD">
      <w:pPr>
        <w:pStyle w:val="ListParagraph"/>
        <w:ind w:left="1440"/>
      </w:pPr>
      <w:proofErr w:type="spellStart"/>
      <w:r>
        <w:t>content_count</w:t>
      </w:r>
      <w:proofErr w:type="spellEnd"/>
    </w:p>
    <w:p w14:paraId="04F9F492" w14:textId="77777777" w:rsidR="005E01BD" w:rsidRDefault="005E01BD" w:rsidP="005E01BD">
      <w:pPr>
        <w:pStyle w:val="ListParagraph"/>
        <w:ind w:left="1440"/>
      </w:pPr>
    </w:p>
    <w:p w14:paraId="04283FB6" w14:textId="77777777" w:rsidR="005E01BD" w:rsidRDefault="005E01BD" w:rsidP="005E01BD">
      <w:pPr>
        <w:pStyle w:val="ListParagraph"/>
        <w:numPr>
          <w:ilvl w:val="0"/>
          <w:numId w:val="9"/>
        </w:numPr>
      </w:pPr>
      <w:r>
        <w:t xml:space="preserve">Genre and time of day: </w:t>
      </w:r>
    </w:p>
    <w:p w14:paraId="1720E536" w14:textId="77777777" w:rsidR="005E01BD" w:rsidRDefault="005E01BD" w:rsidP="005E01BD">
      <w:pPr>
        <w:pStyle w:val="ListParagraph"/>
        <w:numPr>
          <w:ilvl w:val="1"/>
          <w:numId w:val="9"/>
        </w:numPr>
      </w:pPr>
      <w:r>
        <w:t>We need a list with the most popular Genre and what hours people watch?</w:t>
      </w:r>
    </w:p>
    <w:p w14:paraId="64061604" w14:textId="77777777" w:rsidR="005E01BD" w:rsidRDefault="005E01BD" w:rsidP="005E01BD">
      <w:pPr>
        <w:pStyle w:val="ListParagraph"/>
        <w:numPr>
          <w:ilvl w:val="1"/>
          <w:numId w:val="9"/>
        </w:numPr>
      </w:pPr>
      <w:r>
        <w:t>Input: started_streams.csv</w:t>
      </w:r>
    </w:p>
    <w:p w14:paraId="588789A5" w14:textId="77777777" w:rsidR="005E01BD" w:rsidRDefault="005E01BD" w:rsidP="005E01BD">
      <w:pPr>
        <w:pStyle w:val="ListParagraph"/>
        <w:numPr>
          <w:ilvl w:val="1"/>
          <w:numId w:val="9"/>
        </w:numPr>
      </w:pPr>
      <w:r>
        <w:lastRenderedPageBreak/>
        <w:t>Expected output:</w:t>
      </w:r>
    </w:p>
    <w:p w14:paraId="62B851E3" w14:textId="77777777" w:rsidR="005E01BD" w:rsidRDefault="005E01BD" w:rsidP="005E01BD">
      <w:pPr>
        <w:pStyle w:val="ListParagraph"/>
        <w:ind w:left="1440"/>
      </w:pPr>
      <w:proofErr w:type="spellStart"/>
      <w:r>
        <w:t>watched_hour</w:t>
      </w:r>
      <w:proofErr w:type="spellEnd"/>
      <w:r>
        <w:t>,</w:t>
      </w:r>
    </w:p>
    <w:p w14:paraId="542A4E3A" w14:textId="77777777" w:rsidR="005E01BD" w:rsidRDefault="005E01BD" w:rsidP="005E01BD">
      <w:pPr>
        <w:pStyle w:val="ListParagraph"/>
        <w:ind w:left="1440"/>
      </w:pPr>
      <w:r>
        <w:t>genre,</w:t>
      </w:r>
    </w:p>
    <w:p w14:paraId="7607DBF6" w14:textId="77777777" w:rsidR="005E01BD" w:rsidRDefault="005E01BD" w:rsidP="005E01BD">
      <w:pPr>
        <w:pStyle w:val="ListParagraph"/>
        <w:ind w:left="1440"/>
      </w:pPr>
      <w:proofErr w:type="spellStart"/>
      <w:r>
        <w:t>unique_users</w:t>
      </w:r>
      <w:proofErr w:type="spellEnd"/>
    </w:p>
    <w:p w14:paraId="70EF50B1" w14:textId="498D983A" w:rsidR="00807843" w:rsidRPr="005E01BD" w:rsidRDefault="00807843">
      <w:pPr>
        <w:pStyle w:val="Heading2"/>
      </w:pPr>
    </w:p>
    <w:sectPr w:rsidR="00807843" w:rsidRPr="005E01BD">
      <w:footerReference w:type="default" r:id="rId7"/>
      <w:headerReference w:type="first" r:id="rId8"/>
      <w:pgSz w:w="11907" w:h="16839" w:code="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27D8DA" w14:textId="77777777" w:rsidR="00410F12" w:rsidRDefault="00410F12">
      <w:r>
        <w:separator/>
      </w:r>
    </w:p>
    <w:p w14:paraId="68B6F983" w14:textId="77777777" w:rsidR="00410F12" w:rsidRDefault="00410F12"/>
  </w:endnote>
  <w:endnote w:type="continuationSeparator" w:id="0">
    <w:p w14:paraId="5E1A6D14" w14:textId="77777777" w:rsidR="00410F12" w:rsidRDefault="00410F12">
      <w:r>
        <w:continuationSeparator/>
      </w:r>
    </w:p>
    <w:p w14:paraId="36D77B3F" w14:textId="77777777" w:rsidR="00410F12" w:rsidRDefault="00410F1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ar(--font-family-text)">
    <w:altName w:val="Cambria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3221985" w14:textId="77777777" w:rsidR="00807843" w:rsidRDefault="000F312B">
        <w:pPr>
          <w:pStyle w:val="Footer"/>
        </w:pPr>
        <w:r>
          <w:rPr>
            <w:lang w:val="en-GB" w:bidi="en-GB"/>
          </w:rPr>
          <w:fldChar w:fldCharType="begin"/>
        </w:r>
        <w:r>
          <w:rPr>
            <w:lang w:val="en-GB" w:bidi="en-GB"/>
          </w:rPr>
          <w:instrText xml:space="preserve"> PAGE   \* MERGEFORMAT </w:instrText>
        </w:r>
        <w:r>
          <w:rPr>
            <w:lang w:val="en-GB" w:bidi="en-GB"/>
          </w:rPr>
          <w:fldChar w:fldCharType="separate"/>
        </w:r>
        <w:r>
          <w:rPr>
            <w:noProof/>
            <w:lang w:val="en-GB" w:bidi="en-GB"/>
          </w:rPr>
          <w:t>0</w:t>
        </w:r>
        <w:r>
          <w:rPr>
            <w:noProof/>
            <w:lang w:val="en-GB" w:bidi="en-GB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C0C282" w14:textId="77777777" w:rsidR="00410F12" w:rsidRDefault="00410F12">
      <w:r>
        <w:separator/>
      </w:r>
    </w:p>
    <w:p w14:paraId="3BF2DAE8" w14:textId="77777777" w:rsidR="00410F12" w:rsidRDefault="00410F12"/>
  </w:footnote>
  <w:footnote w:type="continuationSeparator" w:id="0">
    <w:p w14:paraId="0C7D08F3" w14:textId="77777777" w:rsidR="00410F12" w:rsidRDefault="00410F12">
      <w:r>
        <w:continuationSeparator/>
      </w:r>
    </w:p>
    <w:p w14:paraId="33CD0F0C" w14:textId="77777777" w:rsidR="00410F12" w:rsidRDefault="00410F1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A8C336" w14:textId="1EAB3D3C" w:rsidR="00E37AA9" w:rsidRDefault="00E37AA9" w:rsidP="00E37AA9">
    <w:pPr>
      <w:pStyle w:val="Header"/>
      <w:ind w:left="7920"/>
    </w:pPr>
    <w:r>
      <w:rPr>
        <w:caps/>
        <w:noProof/>
        <w:color w:val="808080" w:themeColor="background1" w:themeShade="80"/>
        <w:sz w:val="20"/>
        <w:szCs w:val="20"/>
        <w:lang w:eastAsia="zh-CN"/>
      </w:rPr>
      <w:drawing>
        <wp:inline distT="0" distB="0" distL="0" distR="0" wp14:anchorId="6D6EE0EF" wp14:editId="137F3DC0">
          <wp:extent cx="1758950" cy="551656"/>
          <wp:effectExtent l="0" t="0" r="0" b="0"/>
          <wp:docPr id="2" name="Picture 2" descr="A picture containing drawing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A picture containing drawing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79345" cy="55805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EEC181D"/>
    <w:multiLevelType w:val="multilevel"/>
    <w:tmpl w:val="A790A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2974E6"/>
    <w:multiLevelType w:val="hybridMultilevel"/>
    <w:tmpl w:val="41BE96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411783"/>
    <w:multiLevelType w:val="multilevel"/>
    <w:tmpl w:val="56A67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477D62"/>
    <w:multiLevelType w:val="multilevel"/>
    <w:tmpl w:val="FE103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5525122"/>
    <w:multiLevelType w:val="multilevel"/>
    <w:tmpl w:val="A71C6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311BEE"/>
    <w:multiLevelType w:val="hybridMultilevel"/>
    <w:tmpl w:val="72C8BD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8"/>
  </w:num>
  <w:num w:numId="5">
    <w:abstractNumId w:val="7"/>
  </w:num>
  <w:num w:numId="6">
    <w:abstractNumId w:val="4"/>
  </w:num>
  <w:num w:numId="7">
    <w:abstractNumId w:val="6"/>
  </w:num>
  <w:num w:numId="8">
    <w:abstractNumId w:val="2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3"/>
  <w:proofState w:spelling="clean" w:grammar="clean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7B7"/>
    <w:rsid w:val="000526A1"/>
    <w:rsid w:val="000F312B"/>
    <w:rsid w:val="00410F12"/>
    <w:rsid w:val="00592BA6"/>
    <w:rsid w:val="005E01BD"/>
    <w:rsid w:val="007377B7"/>
    <w:rsid w:val="00807843"/>
    <w:rsid w:val="009472A2"/>
    <w:rsid w:val="009D5682"/>
    <w:rsid w:val="00CA7B8B"/>
    <w:rsid w:val="00E37AA9"/>
    <w:rsid w:val="00E475AF"/>
    <w:rsid w:val="00FA2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,"/>
  <w14:docId w14:val="2CFABAAC"/>
  <w15:chartTrackingRefBased/>
  <w15:docId w15:val="{4F127D28-3135-0349-B2EA-003830BFB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37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SE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7AA9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7AA9"/>
    <w:rPr>
      <w:rFonts w:ascii="Times New Roman" w:hAnsi="Times New Roman" w:cs="Times New Roman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75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val="en-SE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75AF"/>
    <w:rPr>
      <w:rFonts w:ascii="Courier New" w:eastAsia="Times New Roman" w:hAnsi="Courier New" w:cs="Courier New"/>
      <w:color w:val="auto"/>
      <w:sz w:val="20"/>
      <w:szCs w:val="20"/>
      <w:lang w:val="en-SE" w:eastAsia="en-GB"/>
    </w:rPr>
  </w:style>
  <w:style w:type="character" w:styleId="HTMLCode">
    <w:name w:val="HTML Code"/>
    <w:basedOn w:val="DefaultParagraphFont"/>
    <w:uiPriority w:val="99"/>
    <w:semiHidden/>
    <w:unhideWhenUsed/>
    <w:rsid w:val="00E475AF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E475A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E01BD"/>
    <w:pPr>
      <w:spacing w:after="160"/>
      <w:ind w:left="720"/>
      <w:contextualSpacing/>
    </w:pPr>
    <w:rPr>
      <w:color w:val="auto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958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1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195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501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08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5599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23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34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851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9936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782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303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026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8420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914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9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554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91611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279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325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928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2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cn225/Library/Containers/com.microsoft.Word/Data/Library/Application%20Support/Microsoft/Office/16.0/DTS/en-GB%7b45F57E91-3303-A242-A63B-414D3E2A6FF8%7d/%7bCE73576D-5D20-B14E-A852-253BC3E38BB9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{CE73576D-5D20-B14E-A852-253BC3E38BB9}tf10002086.dotx</Template>
  <TotalTime>0</TotalTime>
  <Pages>3</Pages>
  <Words>394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Sen, Anuj Kumar /External</cp:lastModifiedBy>
  <cp:revision>2</cp:revision>
  <cp:lastPrinted>2020-09-16T09:52:00Z</cp:lastPrinted>
  <dcterms:created xsi:type="dcterms:W3CDTF">2020-09-18T14:20:00Z</dcterms:created>
  <dcterms:modified xsi:type="dcterms:W3CDTF">2020-09-18T14:20:00Z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